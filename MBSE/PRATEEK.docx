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31616" behindDoc="0" locked="0" layoutInCell="1" allowOverlap="1" wp14:anchorId="48DC9B2A" wp14:editId="48DC9B2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Learning Report – MBSE 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    <v:textbox>
                  <w:txbxContent>
                    <w:p w14:paraId="48DC9B5B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Learning Report – MBSE 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>
            <w:pict>
              <v:group w14:anchorId="76404ED6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>
            <w:pict>
              <v:group w14:anchorId="79C99718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503D7B" w:rsidRPr="00553962" w14:paraId="48DC9A58" w14:textId="77777777" w:rsidTr="7B9A1904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58B7C75C" w:rsidR="002979C3" w:rsidRPr="00404B4F" w:rsidRDefault="00AA740D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1.</w:t>
            </w:r>
          </w:p>
        </w:tc>
        <w:tc>
          <w:tcPr>
            <w:tcW w:w="518" w:type="pct"/>
            <w:vAlign w:val="center"/>
          </w:tcPr>
          <w:p w14:paraId="48DC9A5A" w14:textId="0C2B0AAE" w:rsidR="002979C3" w:rsidRPr="00B96BE2" w:rsidRDefault="00AA740D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6E4737">
              <w:rPr>
                <w:rFonts w:cs="Arial"/>
              </w:rPr>
              <w:t>6</w:t>
            </w:r>
            <w:r w:rsidR="7B9A1904" w:rsidRPr="7B9A1904">
              <w:rPr>
                <w:rFonts w:cs="Arial"/>
              </w:rPr>
              <w:t>-0</w:t>
            </w:r>
            <w:r>
              <w:rPr>
                <w:rFonts w:cs="Arial"/>
              </w:rPr>
              <w:t>3</w:t>
            </w:r>
            <w:r w:rsidR="7B9A1904" w:rsidRPr="7B9A1904">
              <w:rPr>
                <w:rFonts w:cs="Arial"/>
              </w:rPr>
              <w:t>-21</w:t>
            </w:r>
          </w:p>
        </w:tc>
        <w:tc>
          <w:tcPr>
            <w:tcW w:w="863" w:type="pct"/>
            <w:vAlign w:val="center"/>
          </w:tcPr>
          <w:p w14:paraId="48DC9A5B" w14:textId="31ED7083" w:rsidR="001B4CE7" w:rsidRPr="007B3ACD" w:rsidRDefault="005322B2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Sourav Dey</w:t>
            </w: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0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1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2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3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4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5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6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629826468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7A203BAA" w14:textId="49334522" w:rsidR="0068305E" w:rsidRDefault="0068305E" w:rsidP="0068305E">
          <w:pPr>
            <w:pStyle w:val="TOCHeading"/>
          </w:pPr>
          <w:r>
            <w:t>Contents</w:t>
          </w:r>
        </w:p>
        <w:p w14:paraId="419DDA63" w14:textId="77777777" w:rsidR="0068305E" w:rsidRDefault="0068305E" w:rsidP="0068305E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60965" w:history="1">
            <w:r>
              <w:rPr>
                <w:rStyle w:val="Hyperlink"/>
                <w:noProof/>
              </w:rPr>
              <w:t>BODY CONTROL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FE04E" w14:textId="77777777" w:rsidR="0068305E" w:rsidRDefault="006D4978" w:rsidP="0068305E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44060966" w:history="1">
            <w:r w:rsidR="0068305E" w:rsidRPr="00985328">
              <w:rPr>
                <w:rStyle w:val="Hyperlink"/>
                <w:b/>
                <w:bCs/>
                <w:noProof/>
              </w:rPr>
              <w:t>Activity 1</w:t>
            </w:r>
            <w:r w:rsidR="0068305E" w:rsidRPr="00985328">
              <w:rPr>
                <w:rStyle w:val="Hyperlink"/>
                <w:noProof/>
              </w:rPr>
              <w:t xml:space="preserve"> – </w:t>
            </w:r>
            <w:r w:rsidR="0068305E">
              <w:rPr>
                <w:rStyle w:val="Hyperlink"/>
                <w:noProof/>
              </w:rPr>
              <w:t>DIFFERENTIAL EQUATION</w:t>
            </w:r>
            <w:r w:rsidR="0068305E">
              <w:rPr>
                <w:noProof/>
                <w:webHidden/>
              </w:rPr>
              <w:tab/>
            </w:r>
            <w:r w:rsidR="0068305E">
              <w:rPr>
                <w:noProof/>
                <w:webHidden/>
              </w:rPr>
              <w:fldChar w:fldCharType="begin"/>
            </w:r>
            <w:r w:rsidR="0068305E">
              <w:rPr>
                <w:noProof/>
                <w:webHidden/>
              </w:rPr>
              <w:instrText xml:space="preserve"> PAGEREF _Toc44060966 \h </w:instrText>
            </w:r>
            <w:r w:rsidR="0068305E">
              <w:rPr>
                <w:noProof/>
                <w:webHidden/>
              </w:rPr>
            </w:r>
            <w:r w:rsidR="0068305E">
              <w:rPr>
                <w:noProof/>
                <w:webHidden/>
              </w:rPr>
              <w:fldChar w:fldCharType="separate"/>
            </w:r>
            <w:r w:rsidR="0068305E">
              <w:rPr>
                <w:noProof/>
                <w:webHidden/>
              </w:rPr>
              <w:t>4</w:t>
            </w:r>
            <w:r w:rsidR="0068305E">
              <w:rPr>
                <w:noProof/>
                <w:webHidden/>
              </w:rPr>
              <w:fldChar w:fldCharType="end"/>
            </w:r>
          </w:hyperlink>
        </w:p>
        <w:p w14:paraId="44DCF018" w14:textId="77777777" w:rsidR="0068305E" w:rsidRDefault="006D4978" w:rsidP="0068305E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44060967" w:history="1">
            <w:r w:rsidR="0068305E" w:rsidRPr="00985328">
              <w:rPr>
                <w:rStyle w:val="Hyperlink"/>
                <w:b/>
                <w:bCs/>
                <w:noProof/>
              </w:rPr>
              <w:t>Activity 2</w:t>
            </w:r>
            <w:r w:rsidR="0068305E" w:rsidRPr="00985328">
              <w:rPr>
                <w:rStyle w:val="Hyperlink"/>
                <w:noProof/>
              </w:rPr>
              <w:t xml:space="preserve"> – </w:t>
            </w:r>
            <w:r w:rsidR="0068305E">
              <w:rPr>
                <w:rStyle w:val="Hyperlink"/>
                <w:noProof/>
              </w:rPr>
              <w:t>DIFFERENCE EQUATION</w:t>
            </w:r>
            <w:r w:rsidR="0068305E">
              <w:rPr>
                <w:noProof/>
                <w:webHidden/>
              </w:rPr>
              <w:tab/>
            </w:r>
            <w:r w:rsidR="0068305E">
              <w:rPr>
                <w:noProof/>
                <w:webHidden/>
              </w:rPr>
              <w:fldChar w:fldCharType="begin"/>
            </w:r>
            <w:r w:rsidR="0068305E">
              <w:rPr>
                <w:noProof/>
                <w:webHidden/>
              </w:rPr>
              <w:instrText xml:space="preserve"> PAGEREF _Toc44060967 \h </w:instrText>
            </w:r>
            <w:r w:rsidR="0068305E">
              <w:rPr>
                <w:noProof/>
                <w:webHidden/>
              </w:rPr>
            </w:r>
            <w:r w:rsidR="0068305E">
              <w:rPr>
                <w:noProof/>
                <w:webHidden/>
              </w:rPr>
              <w:fldChar w:fldCharType="separate"/>
            </w:r>
            <w:r w:rsidR="0068305E">
              <w:rPr>
                <w:noProof/>
                <w:webHidden/>
              </w:rPr>
              <w:t>4</w:t>
            </w:r>
            <w:r w:rsidR="0068305E">
              <w:rPr>
                <w:noProof/>
                <w:webHidden/>
              </w:rPr>
              <w:fldChar w:fldCharType="end"/>
            </w:r>
          </w:hyperlink>
        </w:p>
        <w:p w14:paraId="6AF3A7CD" w14:textId="77777777" w:rsidR="0068305E" w:rsidRDefault="006D4978" w:rsidP="0068305E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44060969" w:history="1">
            <w:r w:rsidR="0068305E" w:rsidRPr="00985328">
              <w:rPr>
                <w:rStyle w:val="Hyperlink"/>
                <w:b/>
                <w:bCs/>
                <w:noProof/>
              </w:rPr>
              <w:t>Activity 4</w:t>
            </w:r>
            <w:r w:rsidR="0068305E" w:rsidRPr="00985328">
              <w:rPr>
                <w:rStyle w:val="Hyperlink"/>
                <w:noProof/>
              </w:rPr>
              <w:t xml:space="preserve"> – Complete Matlab Onramp</w:t>
            </w:r>
            <w:r w:rsidR="0068305E">
              <w:rPr>
                <w:noProof/>
                <w:webHidden/>
              </w:rPr>
              <w:tab/>
            </w:r>
            <w:r w:rsidR="0068305E">
              <w:rPr>
                <w:noProof/>
                <w:webHidden/>
              </w:rPr>
              <w:fldChar w:fldCharType="begin"/>
            </w:r>
            <w:r w:rsidR="0068305E">
              <w:rPr>
                <w:noProof/>
                <w:webHidden/>
              </w:rPr>
              <w:instrText xml:space="preserve"> PAGEREF _Toc44060969 \h </w:instrText>
            </w:r>
            <w:r w:rsidR="0068305E">
              <w:rPr>
                <w:noProof/>
                <w:webHidden/>
              </w:rPr>
            </w:r>
            <w:r w:rsidR="0068305E">
              <w:rPr>
                <w:noProof/>
                <w:webHidden/>
              </w:rPr>
              <w:fldChar w:fldCharType="separate"/>
            </w:r>
            <w:r w:rsidR="0068305E">
              <w:rPr>
                <w:noProof/>
                <w:webHidden/>
              </w:rPr>
              <w:t>5</w:t>
            </w:r>
            <w:r w:rsidR="0068305E">
              <w:rPr>
                <w:noProof/>
                <w:webHidden/>
              </w:rPr>
              <w:fldChar w:fldCharType="end"/>
            </w:r>
          </w:hyperlink>
        </w:p>
        <w:p w14:paraId="20795092" w14:textId="77777777" w:rsidR="0068305E" w:rsidRDefault="006D4978" w:rsidP="0068305E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44060969" w:history="1">
            <w:r w:rsidR="0068305E" w:rsidRPr="00985328">
              <w:rPr>
                <w:rStyle w:val="Hyperlink"/>
                <w:b/>
                <w:bCs/>
                <w:noProof/>
              </w:rPr>
              <w:t>Activity 4</w:t>
            </w:r>
            <w:r w:rsidR="0068305E" w:rsidRPr="00985328">
              <w:rPr>
                <w:rStyle w:val="Hyperlink"/>
                <w:noProof/>
              </w:rPr>
              <w:t xml:space="preserve"> – Complete </w:t>
            </w:r>
            <w:r w:rsidR="0068305E">
              <w:rPr>
                <w:rStyle w:val="Hyperlink"/>
                <w:noProof/>
              </w:rPr>
              <w:t>SIMULINK</w:t>
            </w:r>
            <w:r w:rsidR="0068305E" w:rsidRPr="00985328">
              <w:rPr>
                <w:rStyle w:val="Hyperlink"/>
                <w:noProof/>
              </w:rPr>
              <w:t xml:space="preserve"> Onramp</w:t>
            </w:r>
            <w:r w:rsidR="0068305E">
              <w:rPr>
                <w:noProof/>
                <w:webHidden/>
              </w:rPr>
              <w:tab/>
            </w:r>
            <w:r w:rsidR="0068305E">
              <w:rPr>
                <w:noProof/>
                <w:webHidden/>
              </w:rPr>
              <w:fldChar w:fldCharType="begin"/>
            </w:r>
            <w:r w:rsidR="0068305E">
              <w:rPr>
                <w:noProof/>
                <w:webHidden/>
              </w:rPr>
              <w:instrText xml:space="preserve"> PAGEREF _Toc44060969 \h </w:instrText>
            </w:r>
            <w:r w:rsidR="0068305E">
              <w:rPr>
                <w:noProof/>
                <w:webHidden/>
              </w:rPr>
            </w:r>
            <w:r w:rsidR="0068305E">
              <w:rPr>
                <w:noProof/>
                <w:webHidden/>
              </w:rPr>
              <w:fldChar w:fldCharType="separate"/>
            </w:r>
            <w:r w:rsidR="0068305E">
              <w:rPr>
                <w:noProof/>
                <w:webHidden/>
              </w:rPr>
              <w:t>5</w:t>
            </w:r>
            <w:r w:rsidR="0068305E">
              <w:rPr>
                <w:noProof/>
                <w:webHidden/>
              </w:rPr>
              <w:fldChar w:fldCharType="end"/>
            </w:r>
          </w:hyperlink>
        </w:p>
        <w:p w14:paraId="6914B67F" w14:textId="77777777" w:rsidR="0068305E" w:rsidRDefault="006D4978" w:rsidP="0068305E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44060970" w:history="1">
            <w:r w:rsidR="0068305E" w:rsidRPr="00985328">
              <w:rPr>
                <w:rStyle w:val="Hyperlink"/>
                <w:b/>
                <w:bCs/>
                <w:noProof/>
              </w:rPr>
              <w:t>Activity 5</w:t>
            </w:r>
            <w:r w:rsidR="0068305E" w:rsidRPr="00985328">
              <w:rPr>
                <w:rStyle w:val="Hyperlink"/>
                <w:noProof/>
              </w:rPr>
              <w:t xml:space="preserve"> – Complete </w:t>
            </w:r>
            <w:r w:rsidR="0068305E">
              <w:rPr>
                <w:rStyle w:val="Hyperlink"/>
                <w:noProof/>
              </w:rPr>
              <w:t>STATEFLOW</w:t>
            </w:r>
            <w:r w:rsidR="0068305E" w:rsidRPr="00985328">
              <w:rPr>
                <w:rStyle w:val="Hyperlink"/>
                <w:noProof/>
              </w:rPr>
              <w:t xml:space="preserve"> Onramp</w:t>
            </w:r>
            <w:r w:rsidR="0068305E">
              <w:rPr>
                <w:noProof/>
                <w:webHidden/>
              </w:rPr>
              <w:tab/>
            </w:r>
            <w:r w:rsidR="0068305E">
              <w:rPr>
                <w:noProof/>
                <w:webHidden/>
              </w:rPr>
              <w:fldChar w:fldCharType="begin"/>
            </w:r>
            <w:r w:rsidR="0068305E">
              <w:rPr>
                <w:noProof/>
                <w:webHidden/>
              </w:rPr>
              <w:instrText xml:space="preserve"> PAGEREF _Toc44060970 \h </w:instrText>
            </w:r>
            <w:r w:rsidR="0068305E">
              <w:rPr>
                <w:noProof/>
                <w:webHidden/>
              </w:rPr>
            </w:r>
            <w:r w:rsidR="0068305E">
              <w:rPr>
                <w:noProof/>
                <w:webHidden/>
              </w:rPr>
              <w:fldChar w:fldCharType="separate"/>
            </w:r>
            <w:r w:rsidR="0068305E">
              <w:rPr>
                <w:noProof/>
                <w:webHidden/>
              </w:rPr>
              <w:t>5</w:t>
            </w:r>
            <w:r w:rsidR="0068305E">
              <w:rPr>
                <w:noProof/>
                <w:webHidden/>
              </w:rPr>
              <w:fldChar w:fldCharType="end"/>
            </w:r>
          </w:hyperlink>
        </w:p>
        <w:p w14:paraId="5AAA0E96" w14:textId="77777777" w:rsidR="0068305E" w:rsidRDefault="0068305E" w:rsidP="0068305E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8DC9A97" w14:textId="78EA2250" w:rsidR="00DB5DE8" w:rsidRDefault="00DB5DE8" w:rsidP="0068305E">
      <w:pPr>
        <w:pStyle w:val="TOCHeading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p w14:paraId="48DC9A9B" w14:textId="77777777" w:rsidR="00053C2C" w:rsidRDefault="00053C2C" w:rsidP="00053C2C"/>
    <w:p w14:paraId="48DC9A9C" w14:textId="77777777" w:rsidR="00053C2C" w:rsidRDefault="00053C2C" w:rsidP="00053C2C"/>
    <w:p w14:paraId="48DC9A9D" w14:textId="77777777" w:rsidR="00053C2C" w:rsidRDefault="00053C2C" w:rsidP="00053C2C"/>
    <w:p w14:paraId="48DC9A9E" w14:textId="77777777" w:rsidR="00053C2C" w:rsidRDefault="00053C2C" w:rsidP="00053C2C"/>
    <w:p w14:paraId="48DC9A9F" w14:textId="77777777" w:rsidR="00053C2C" w:rsidRDefault="00053C2C" w:rsidP="00053C2C"/>
    <w:p w14:paraId="48DC9AA0" w14:textId="77777777" w:rsidR="00053C2C" w:rsidRDefault="00053C2C" w:rsidP="00053C2C"/>
    <w:p w14:paraId="48DC9AA1" w14:textId="77777777" w:rsidR="00053C2C" w:rsidRDefault="00053C2C" w:rsidP="00053C2C"/>
    <w:p w14:paraId="48DC9AA2" w14:textId="77777777" w:rsidR="00053C2C" w:rsidRDefault="00053C2C" w:rsidP="00053C2C"/>
    <w:p w14:paraId="48DC9AA3" w14:textId="77777777" w:rsidR="00053C2C" w:rsidRDefault="00053C2C" w:rsidP="00053C2C"/>
    <w:p w14:paraId="48DC9AA4" w14:textId="77777777" w:rsidR="00053C2C" w:rsidRDefault="00053C2C" w:rsidP="00053C2C"/>
    <w:p w14:paraId="48DC9AA5" w14:textId="77777777" w:rsidR="00053C2C" w:rsidRDefault="00053C2C" w:rsidP="00053C2C"/>
    <w:p w14:paraId="48DC9AA6" w14:textId="77777777" w:rsidR="00053C2C" w:rsidRDefault="00053C2C" w:rsidP="00053C2C"/>
    <w:p w14:paraId="48DC9AA7" w14:textId="77777777" w:rsidR="00053C2C" w:rsidRDefault="00053C2C" w:rsidP="00053C2C"/>
    <w:p w14:paraId="48DC9AA8" w14:textId="77777777" w:rsidR="00053C2C" w:rsidRDefault="00053C2C" w:rsidP="00053C2C"/>
    <w:p w14:paraId="48DC9AA9" w14:textId="77777777" w:rsidR="00053C2C" w:rsidRDefault="00053C2C" w:rsidP="00053C2C"/>
    <w:p w14:paraId="48DC9AAA" w14:textId="77777777" w:rsidR="00053C2C" w:rsidRDefault="00053C2C" w:rsidP="00053C2C"/>
    <w:p w14:paraId="48DC9AAB" w14:textId="77777777" w:rsidR="00053C2C" w:rsidRDefault="00053C2C" w:rsidP="00053C2C"/>
    <w:p w14:paraId="48DC9AAC" w14:textId="77777777" w:rsidR="00053C2C" w:rsidRDefault="00053C2C" w:rsidP="00053C2C"/>
    <w:p w14:paraId="48DC9AAD" w14:textId="77777777" w:rsidR="00053C2C" w:rsidRDefault="00053C2C" w:rsidP="00053C2C"/>
    <w:p w14:paraId="48DC9AAE" w14:textId="77777777" w:rsidR="00053C2C" w:rsidRDefault="00053C2C" w:rsidP="00053C2C"/>
    <w:p w14:paraId="48DC9AAF" w14:textId="77777777" w:rsidR="00053C2C" w:rsidRDefault="00053C2C" w:rsidP="00053C2C"/>
    <w:p w14:paraId="07213868" w14:textId="77777777" w:rsidR="00115DFA" w:rsidRDefault="00115DFA" w:rsidP="00053C2C"/>
    <w:p w14:paraId="207DB4AA" w14:textId="77777777" w:rsidR="00115DFA" w:rsidRDefault="00115DFA" w:rsidP="00053C2C"/>
    <w:p w14:paraId="1188B128" w14:textId="77777777" w:rsidR="00115DFA" w:rsidRDefault="00115DFA" w:rsidP="00053C2C"/>
    <w:p w14:paraId="44010560" w14:textId="77777777" w:rsidR="00115DFA" w:rsidRDefault="00115DFA" w:rsidP="00053C2C"/>
    <w:p w14:paraId="76381667" w14:textId="77777777" w:rsidR="00115DFA" w:rsidRDefault="00115DFA" w:rsidP="00053C2C"/>
    <w:p w14:paraId="48DC9AB0" w14:textId="77777777" w:rsidR="00053C2C" w:rsidRDefault="00053C2C" w:rsidP="00053C2C"/>
    <w:p w14:paraId="48DC9AB1" w14:textId="77777777" w:rsidR="00053C2C" w:rsidRDefault="00053C2C" w:rsidP="00053C2C"/>
    <w:p w14:paraId="48DC9AB2" w14:textId="56BD2828" w:rsidR="00DB5DE8" w:rsidRDefault="00705561" w:rsidP="00705561">
      <w:pPr>
        <w:pStyle w:val="Heading1"/>
      </w:pPr>
      <w:bookmarkStart w:id="4" w:name="_Toc44060965"/>
      <w:r w:rsidRPr="00705561">
        <w:lastRenderedPageBreak/>
        <w:t>Team</w:t>
      </w:r>
      <w:r>
        <w:t xml:space="preserve"> Work</w:t>
      </w:r>
      <w:bookmarkEnd w:id="4"/>
    </w:p>
    <w:bookmarkEnd w:id="0"/>
    <w:bookmarkEnd w:id="1"/>
    <w:bookmarkEnd w:id="2"/>
    <w:bookmarkEnd w:id="3"/>
    <w:p w14:paraId="6878088E" w14:textId="5FED24B2" w:rsidR="000A1F74" w:rsidRDefault="000A1F74" w:rsidP="000A1F74">
      <w:pPr>
        <w:pStyle w:val="ListParagraph"/>
        <w:ind w:left="1080" w:firstLine="0"/>
      </w:pPr>
    </w:p>
    <w:p w14:paraId="27A5BD32" w14:textId="1C57FCA9" w:rsidR="000A1F74" w:rsidRDefault="000A1F74" w:rsidP="000A1F74">
      <w:pPr>
        <w:pStyle w:val="ListParagraph"/>
        <w:ind w:left="1080" w:firstLine="0"/>
      </w:pPr>
    </w:p>
    <w:p w14:paraId="76849C88" w14:textId="58761600" w:rsidR="000A1F74" w:rsidRDefault="000A1F74" w:rsidP="000A1F74">
      <w:pPr>
        <w:pStyle w:val="ListParagraph"/>
        <w:ind w:left="1080" w:firstLine="0"/>
      </w:pPr>
    </w:p>
    <w:p w14:paraId="4536DCEF" w14:textId="5D802FFF" w:rsidR="000A1F74" w:rsidRDefault="000A1F74" w:rsidP="00D9556A">
      <w:pPr>
        <w:ind w:firstLine="0"/>
        <w:rPr>
          <w:b/>
          <w:bCs/>
          <w:sz w:val="32"/>
          <w:szCs w:val="32"/>
        </w:rPr>
      </w:pPr>
      <w:r w:rsidRPr="000A1F74">
        <w:rPr>
          <w:b/>
          <w:bCs/>
          <w:sz w:val="32"/>
          <w:szCs w:val="32"/>
        </w:rPr>
        <w:t>ACTIVITY-</w:t>
      </w:r>
      <w:r w:rsidR="0068305E">
        <w:rPr>
          <w:b/>
          <w:bCs/>
          <w:sz w:val="32"/>
          <w:szCs w:val="32"/>
        </w:rPr>
        <w:t>1</w:t>
      </w:r>
      <w:r w:rsidRPr="000A1F74">
        <w:rPr>
          <w:b/>
          <w:bCs/>
          <w:sz w:val="32"/>
          <w:szCs w:val="32"/>
        </w:rPr>
        <w:t>: DIFFERENTIAL EQUATIONS</w:t>
      </w:r>
    </w:p>
    <w:p w14:paraId="073B7012" w14:textId="77777777" w:rsidR="000A1F74" w:rsidRPr="000A1F74" w:rsidRDefault="000A1F74" w:rsidP="000A1F74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</w:t>
      </w:r>
      <w:r w:rsidRPr="000A1F74">
        <w:rPr>
          <w:sz w:val="24"/>
          <w:szCs w:val="24"/>
        </w:rPr>
        <w:t>ifferential equation</w:t>
      </w:r>
      <w:r>
        <w:rPr>
          <w:sz w:val="24"/>
          <w:szCs w:val="24"/>
        </w:rPr>
        <w:t xml:space="preserve">: </w:t>
      </w:r>
      <w:r w:rsidRPr="00D97DC0">
        <w:rPr>
          <w:b/>
          <w:bCs/>
          <w:sz w:val="24"/>
          <w:szCs w:val="24"/>
        </w:rPr>
        <w:t>dP/dt =Kp</w:t>
      </w:r>
    </w:p>
    <w:p w14:paraId="26CF4AF3" w14:textId="0A9B3CA1" w:rsidR="000A1F74" w:rsidRPr="000A1F74" w:rsidRDefault="000A1F74" w:rsidP="000A1F74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Application: Breaking operation</w:t>
      </w:r>
    </w:p>
    <w:p w14:paraId="00719FAB" w14:textId="462ABDAE" w:rsidR="000A1F74" w:rsidRDefault="000A1F74" w:rsidP="000A1F74">
      <w:pPr>
        <w:rPr>
          <w:b/>
          <w:bCs/>
          <w:sz w:val="24"/>
          <w:szCs w:val="24"/>
        </w:rPr>
      </w:pPr>
    </w:p>
    <w:p w14:paraId="70BB93F3" w14:textId="6727C603" w:rsidR="000A1F74" w:rsidRDefault="000A1F74" w:rsidP="000A1F74">
      <w:pPr>
        <w:rPr>
          <w:b/>
          <w:bCs/>
          <w:sz w:val="24"/>
          <w:szCs w:val="24"/>
        </w:rPr>
      </w:pPr>
    </w:p>
    <w:p w14:paraId="7BE4614A" w14:textId="77777777" w:rsidR="000A1F74" w:rsidRPr="000A1F74" w:rsidRDefault="000A1F74" w:rsidP="000A1F74">
      <w:pPr>
        <w:rPr>
          <w:b/>
          <w:bCs/>
          <w:sz w:val="24"/>
          <w:szCs w:val="24"/>
        </w:rPr>
      </w:pPr>
    </w:p>
    <w:p w14:paraId="043E60E7" w14:textId="77777777" w:rsidR="000A1F74" w:rsidRDefault="000A1F74" w:rsidP="000A1F74">
      <w:pPr>
        <w:pStyle w:val="ListParagraph"/>
        <w:ind w:left="1080" w:firstLine="0"/>
        <w:rPr>
          <w:sz w:val="24"/>
          <w:szCs w:val="24"/>
        </w:rPr>
      </w:pPr>
    </w:p>
    <w:p w14:paraId="4A042A39" w14:textId="03754BEC" w:rsidR="000A1F74" w:rsidRDefault="000A1F74" w:rsidP="000A1F74">
      <w:pPr>
        <w:pStyle w:val="ListParagraph"/>
        <w:ind w:left="1080" w:firstLine="0"/>
        <w:jc w:val="center"/>
        <w:rPr>
          <w:b/>
          <w:bCs/>
          <w:sz w:val="24"/>
          <w:szCs w:val="24"/>
        </w:rPr>
      </w:pPr>
      <w:r w:rsidRPr="000A1F74">
        <w:rPr>
          <w:b/>
          <w:bCs/>
          <w:sz w:val="24"/>
          <w:szCs w:val="24"/>
        </w:rPr>
        <w:t>Fig6: Output of differential equation</w:t>
      </w:r>
    </w:p>
    <w:p w14:paraId="45EE4FE9" w14:textId="627C79CE" w:rsidR="000A1F74" w:rsidRDefault="000A1F74" w:rsidP="000A1F74">
      <w:pPr>
        <w:pStyle w:val="ListParagraph"/>
        <w:ind w:left="1080" w:firstLine="0"/>
        <w:jc w:val="center"/>
        <w:rPr>
          <w:b/>
          <w:bCs/>
          <w:sz w:val="24"/>
          <w:szCs w:val="24"/>
        </w:rPr>
      </w:pPr>
    </w:p>
    <w:p w14:paraId="5C59BDB5" w14:textId="77777777" w:rsidR="000A1F74" w:rsidRPr="000A1F74" w:rsidRDefault="000A1F74" w:rsidP="000A1F74"/>
    <w:p w14:paraId="0B377F66" w14:textId="2E49F228" w:rsidR="000A1F74" w:rsidRDefault="000A1F74" w:rsidP="00D9556A">
      <w:pPr>
        <w:ind w:firstLine="0"/>
        <w:rPr>
          <w:b/>
          <w:bCs/>
          <w:sz w:val="32"/>
          <w:szCs w:val="32"/>
        </w:rPr>
      </w:pPr>
      <w:r w:rsidRPr="000A1F74">
        <w:rPr>
          <w:b/>
          <w:bCs/>
          <w:sz w:val="32"/>
          <w:szCs w:val="32"/>
        </w:rPr>
        <w:t>ACTIVITY-</w:t>
      </w:r>
      <w:r w:rsidR="0068305E">
        <w:rPr>
          <w:b/>
          <w:bCs/>
          <w:sz w:val="32"/>
          <w:szCs w:val="32"/>
        </w:rPr>
        <w:t>2</w:t>
      </w:r>
      <w:r w:rsidRPr="000A1F74">
        <w:rPr>
          <w:b/>
          <w:bCs/>
          <w:sz w:val="32"/>
          <w:szCs w:val="32"/>
        </w:rPr>
        <w:t>: DIFFERENCE EQUATIONS</w:t>
      </w:r>
    </w:p>
    <w:p w14:paraId="2A48AE96" w14:textId="37C53771" w:rsidR="00D97DC0" w:rsidRPr="00D97DC0" w:rsidRDefault="00D97DC0" w:rsidP="00D97DC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The example of difference equation: </w:t>
      </w:r>
      <w:r w:rsidRPr="00D97DC0">
        <w:rPr>
          <w:b/>
          <w:bCs/>
          <w:sz w:val="24"/>
          <w:szCs w:val="24"/>
        </w:rPr>
        <w:t>Y(n)=2y(n+1) + 4y(n-1) + 3y(n+1)</w:t>
      </w:r>
    </w:p>
    <w:p w14:paraId="4906549E" w14:textId="3BB4CBA2" w:rsidR="00D97DC0" w:rsidRPr="00D97DC0" w:rsidRDefault="00D97DC0" w:rsidP="00D97DC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97DC0">
        <w:rPr>
          <w:sz w:val="24"/>
          <w:szCs w:val="24"/>
        </w:rPr>
        <w:t>Step increase level for a robotic arm</w:t>
      </w:r>
    </w:p>
    <w:p w14:paraId="36590C89" w14:textId="77777777" w:rsidR="00D97DC0" w:rsidRPr="00D97DC0" w:rsidRDefault="00D97DC0" w:rsidP="00D97DC0">
      <w:pPr>
        <w:ind w:left="720" w:firstLine="0"/>
        <w:rPr>
          <w:sz w:val="24"/>
          <w:szCs w:val="24"/>
        </w:rPr>
      </w:pPr>
    </w:p>
    <w:p w14:paraId="6DE30E11" w14:textId="77777777" w:rsidR="000A1F74" w:rsidRPr="000A1F74" w:rsidRDefault="000A1F74" w:rsidP="000A1F74"/>
    <w:p w14:paraId="32F65958" w14:textId="77777777" w:rsidR="000A1F74" w:rsidRDefault="000A1F74" w:rsidP="000A1F74">
      <w:pPr>
        <w:pStyle w:val="ListParagraph"/>
        <w:ind w:left="1080" w:firstLine="0"/>
      </w:pPr>
    </w:p>
    <w:p w14:paraId="1A4AAC32" w14:textId="77777777" w:rsidR="000A1F74" w:rsidRDefault="000A1F74" w:rsidP="00780C1D"/>
    <w:p w14:paraId="3EA2F721" w14:textId="77777777" w:rsidR="00780C1D" w:rsidRDefault="00780C1D" w:rsidP="00780C1D">
      <w:pPr>
        <w:pStyle w:val="ListParagraph"/>
        <w:ind w:left="1080" w:firstLine="0"/>
        <w:jc w:val="center"/>
        <w:rPr>
          <w:b/>
          <w:bCs/>
        </w:rPr>
      </w:pPr>
    </w:p>
    <w:p w14:paraId="7E15F73E" w14:textId="77777777" w:rsidR="00780C1D" w:rsidRDefault="00780C1D" w:rsidP="00780C1D">
      <w:pPr>
        <w:pStyle w:val="ListParagraph"/>
        <w:ind w:left="1080" w:firstLine="0"/>
        <w:jc w:val="center"/>
        <w:rPr>
          <w:b/>
          <w:bCs/>
        </w:rPr>
      </w:pPr>
    </w:p>
    <w:p w14:paraId="2358E97F" w14:textId="25025FDD" w:rsidR="00EC45F5" w:rsidRDefault="00EC45F5" w:rsidP="00EC45F5"/>
    <w:p w14:paraId="67247A00" w14:textId="7D692E3C" w:rsidR="00EC45F5" w:rsidRDefault="00EC45F5" w:rsidP="00EC45F5"/>
    <w:p w14:paraId="471FA4A4" w14:textId="77777777" w:rsidR="00EC45F5" w:rsidRPr="00EC45F5" w:rsidRDefault="00EC45F5" w:rsidP="00EC45F5"/>
    <w:p w14:paraId="66A1F68D" w14:textId="77777777" w:rsidR="00D26FA2" w:rsidRPr="00D26FA2" w:rsidRDefault="00D26FA2" w:rsidP="00D26FA2"/>
    <w:p w14:paraId="48DC9AF2" w14:textId="075FD140" w:rsidR="00B15B06" w:rsidRDefault="00B15B06" w:rsidP="00705561">
      <w:pPr>
        <w:jc w:val="both"/>
        <w:rPr>
          <w:rFonts w:ascii="Arial" w:hAnsi="Arial" w:cs="Arial"/>
          <w:sz w:val="20"/>
          <w:szCs w:val="20"/>
          <w:lang w:bidi="ar-SA"/>
        </w:rPr>
      </w:pPr>
    </w:p>
    <w:p w14:paraId="01EB260C" w14:textId="43CB95C2" w:rsidR="009D62B8" w:rsidRDefault="009D62B8" w:rsidP="00705561">
      <w:pPr>
        <w:jc w:val="both"/>
        <w:rPr>
          <w:rFonts w:ascii="Arial" w:hAnsi="Arial" w:cs="Arial"/>
          <w:sz w:val="20"/>
          <w:szCs w:val="20"/>
          <w:lang w:bidi="ar-SA"/>
        </w:rPr>
      </w:pPr>
    </w:p>
    <w:p w14:paraId="743D12C9" w14:textId="6606901E" w:rsidR="0068305E" w:rsidRDefault="0068305E" w:rsidP="00705561">
      <w:pPr>
        <w:jc w:val="both"/>
        <w:rPr>
          <w:rFonts w:ascii="Arial" w:hAnsi="Arial" w:cs="Arial"/>
          <w:sz w:val="20"/>
          <w:szCs w:val="20"/>
          <w:lang w:bidi="ar-SA"/>
        </w:rPr>
      </w:pPr>
    </w:p>
    <w:p w14:paraId="24D3CCB4" w14:textId="6C60EE41" w:rsidR="0068305E" w:rsidRDefault="0068305E" w:rsidP="00705561">
      <w:pPr>
        <w:jc w:val="both"/>
        <w:rPr>
          <w:rFonts w:ascii="Arial" w:hAnsi="Arial" w:cs="Arial"/>
          <w:sz w:val="20"/>
          <w:szCs w:val="20"/>
          <w:lang w:bidi="ar-SA"/>
        </w:rPr>
      </w:pPr>
    </w:p>
    <w:p w14:paraId="5DA11DC9" w14:textId="090090B3" w:rsidR="0068305E" w:rsidRDefault="0068305E" w:rsidP="00705561">
      <w:pPr>
        <w:jc w:val="both"/>
        <w:rPr>
          <w:rFonts w:ascii="Arial" w:hAnsi="Arial" w:cs="Arial"/>
          <w:sz w:val="20"/>
          <w:szCs w:val="20"/>
          <w:lang w:bidi="ar-SA"/>
        </w:rPr>
      </w:pPr>
    </w:p>
    <w:p w14:paraId="75BBCCFC" w14:textId="40B3D4F6" w:rsidR="0068305E" w:rsidRDefault="0068305E" w:rsidP="00705561">
      <w:pPr>
        <w:jc w:val="both"/>
        <w:rPr>
          <w:rFonts w:ascii="Arial" w:hAnsi="Arial" w:cs="Arial"/>
          <w:sz w:val="20"/>
          <w:szCs w:val="20"/>
          <w:lang w:bidi="ar-SA"/>
        </w:rPr>
      </w:pPr>
    </w:p>
    <w:p w14:paraId="4DFDAD1F" w14:textId="17E74A3E" w:rsidR="0068305E" w:rsidRDefault="0068305E" w:rsidP="00705561">
      <w:pPr>
        <w:jc w:val="both"/>
        <w:rPr>
          <w:rFonts w:ascii="Arial" w:hAnsi="Arial" w:cs="Arial"/>
          <w:sz w:val="20"/>
          <w:szCs w:val="20"/>
          <w:lang w:bidi="ar-SA"/>
        </w:rPr>
      </w:pPr>
    </w:p>
    <w:p w14:paraId="1F17E70B" w14:textId="73076583" w:rsidR="0068305E" w:rsidRDefault="0068305E" w:rsidP="00705561">
      <w:pPr>
        <w:jc w:val="both"/>
        <w:rPr>
          <w:rFonts w:ascii="Arial" w:hAnsi="Arial" w:cs="Arial"/>
          <w:sz w:val="20"/>
          <w:szCs w:val="20"/>
          <w:lang w:bidi="ar-SA"/>
        </w:rPr>
      </w:pPr>
    </w:p>
    <w:p w14:paraId="7DCE4E98" w14:textId="6EAA0EBC" w:rsidR="0068305E" w:rsidRDefault="0068305E" w:rsidP="00705561">
      <w:pPr>
        <w:jc w:val="both"/>
        <w:rPr>
          <w:rFonts w:ascii="Arial" w:hAnsi="Arial" w:cs="Arial"/>
          <w:sz w:val="20"/>
          <w:szCs w:val="20"/>
          <w:lang w:bidi="ar-SA"/>
        </w:rPr>
      </w:pPr>
    </w:p>
    <w:p w14:paraId="0D042355" w14:textId="72CC300B" w:rsidR="0068305E" w:rsidRDefault="0068305E" w:rsidP="00705561">
      <w:pPr>
        <w:jc w:val="both"/>
        <w:rPr>
          <w:rFonts w:ascii="Arial" w:hAnsi="Arial" w:cs="Arial"/>
          <w:sz w:val="20"/>
          <w:szCs w:val="20"/>
          <w:lang w:bidi="ar-SA"/>
        </w:rPr>
      </w:pPr>
    </w:p>
    <w:p w14:paraId="1E5C10BB" w14:textId="4CFA9DCA" w:rsidR="0068305E" w:rsidRDefault="0068305E" w:rsidP="00705561">
      <w:pPr>
        <w:jc w:val="both"/>
        <w:rPr>
          <w:rFonts w:ascii="Arial" w:hAnsi="Arial" w:cs="Arial"/>
          <w:sz w:val="20"/>
          <w:szCs w:val="20"/>
          <w:lang w:bidi="ar-SA"/>
        </w:rPr>
      </w:pPr>
    </w:p>
    <w:p w14:paraId="45842FA4" w14:textId="7B247793" w:rsidR="0068305E" w:rsidRDefault="0068305E" w:rsidP="00705561">
      <w:pPr>
        <w:jc w:val="both"/>
        <w:rPr>
          <w:rFonts w:ascii="Arial" w:hAnsi="Arial" w:cs="Arial"/>
          <w:sz w:val="20"/>
          <w:szCs w:val="20"/>
          <w:lang w:bidi="ar-SA"/>
        </w:rPr>
      </w:pPr>
    </w:p>
    <w:p w14:paraId="410C29CE" w14:textId="0AAC90CA" w:rsidR="0068305E" w:rsidRDefault="0068305E" w:rsidP="00705561">
      <w:pPr>
        <w:jc w:val="both"/>
        <w:rPr>
          <w:rFonts w:ascii="Arial" w:hAnsi="Arial" w:cs="Arial"/>
          <w:sz w:val="20"/>
          <w:szCs w:val="20"/>
          <w:lang w:bidi="ar-SA"/>
        </w:rPr>
      </w:pPr>
    </w:p>
    <w:p w14:paraId="193B5DC4" w14:textId="1588ED84" w:rsidR="0068305E" w:rsidRDefault="0068305E" w:rsidP="00705561">
      <w:pPr>
        <w:jc w:val="both"/>
        <w:rPr>
          <w:rFonts w:ascii="Arial" w:hAnsi="Arial" w:cs="Arial"/>
          <w:sz w:val="20"/>
          <w:szCs w:val="20"/>
          <w:lang w:bidi="ar-SA"/>
        </w:rPr>
      </w:pPr>
    </w:p>
    <w:p w14:paraId="410C951A" w14:textId="1AC0F079" w:rsidR="0068305E" w:rsidRDefault="0068305E" w:rsidP="00705561">
      <w:pPr>
        <w:jc w:val="both"/>
        <w:rPr>
          <w:rFonts w:ascii="Arial" w:hAnsi="Arial" w:cs="Arial"/>
          <w:sz w:val="20"/>
          <w:szCs w:val="20"/>
          <w:lang w:bidi="ar-SA"/>
        </w:rPr>
      </w:pPr>
    </w:p>
    <w:p w14:paraId="76D60641" w14:textId="0BBAE394" w:rsidR="0068305E" w:rsidRDefault="0068305E" w:rsidP="00705561">
      <w:pPr>
        <w:jc w:val="both"/>
        <w:rPr>
          <w:rFonts w:ascii="Arial" w:hAnsi="Arial" w:cs="Arial"/>
          <w:sz w:val="20"/>
          <w:szCs w:val="20"/>
          <w:lang w:bidi="ar-SA"/>
        </w:rPr>
      </w:pPr>
    </w:p>
    <w:p w14:paraId="1BB950E7" w14:textId="77777777" w:rsidR="0068305E" w:rsidRDefault="0068305E" w:rsidP="00705561">
      <w:pPr>
        <w:jc w:val="both"/>
        <w:rPr>
          <w:rFonts w:ascii="Arial" w:hAnsi="Arial" w:cs="Arial"/>
          <w:sz w:val="20"/>
          <w:szCs w:val="20"/>
          <w:lang w:bidi="ar-SA"/>
        </w:rPr>
      </w:pPr>
    </w:p>
    <w:p w14:paraId="003490C5" w14:textId="77777777" w:rsidR="009D62B8" w:rsidRDefault="009D62B8" w:rsidP="00705561">
      <w:pPr>
        <w:jc w:val="both"/>
        <w:rPr>
          <w:rFonts w:ascii="Arial" w:hAnsi="Arial" w:cs="Arial"/>
          <w:sz w:val="20"/>
          <w:szCs w:val="20"/>
          <w:lang w:bidi="ar-SA"/>
        </w:rPr>
      </w:pPr>
    </w:p>
    <w:p w14:paraId="2DB23893" w14:textId="77777777" w:rsidR="009D62B8" w:rsidRDefault="009D62B8" w:rsidP="00705561">
      <w:pPr>
        <w:jc w:val="both"/>
        <w:rPr>
          <w:rFonts w:ascii="Arial" w:hAnsi="Arial" w:cs="Arial"/>
          <w:sz w:val="20"/>
          <w:szCs w:val="20"/>
          <w:lang w:bidi="ar-SA"/>
        </w:rPr>
      </w:pPr>
    </w:p>
    <w:p w14:paraId="48DC9AF4" w14:textId="3A7A6B29" w:rsidR="00B15B06" w:rsidRDefault="00D9556A" w:rsidP="00B15B06">
      <w:pPr>
        <w:pStyle w:val="Heading2"/>
        <w:rPr>
          <w:rFonts w:asciiTheme="minorHAnsi" w:hAnsiTheme="minorHAnsi" w:cstheme="minorHAnsi"/>
          <w:b/>
          <w:bCs/>
          <w:sz w:val="32"/>
          <w:szCs w:val="32"/>
        </w:rPr>
      </w:pPr>
      <w:bookmarkStart w:id="5" w:name="_Toc44060969"/>
      <w:r w:rsidRPr="00D97DC0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ACTIVITY </w:t>
      </w:r>
      <w:r w:rsidR="0068305E">
        <w:rPr>
          <w:rFonts w:asciiTheme="minorHAnsi" w:hAnsiTheme="minorHAnsi" w:cstheme="minorHAnsi"/>
          <w:b/>
          <w:bCs/>
          <w:sz w:val="32"/>
          <w:szCs w:val="32"/>
        </w:rPr>
        <w:t>3</w:t>
      </w:r>
      <w:r w:rsidRPr="00D97DC0">
        <w:rPr>
          <w:rFonts w:asciiTheme="minorHAnsi" w:hAnsiTheme="minorHAnsi" w:cstheme="minorHAnsi"/>
          <w:b/>
          <w:bCs/>
          <w:sz w:val="32"/>
          <w:szCs w:val="32"/>
        </w:rPr>
        <w:t xml:space="preserve"> – 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D97DC0">
        <w:rPr>
          <w:rFonts w:asciiTheme="minorHAnsi" w:hAnsiTheme="minorHAnsi" w:cstheme="minorHAnsi"/>
          <w:b/>
          <w:bCs/>
          <w:sz w:val="32"/>
          <w:szCs w:val="32"/>
        </w:rPr>
        <w:t xml:space="preserve"> M</w:t>
      </w:r>
      <w:r>
        <w:rPr>
          <w:rFonts w:asciiTheme="minorHAnsi" w:hAnsiTheme="minorHAnsi" w:cstheme="minorHAnsi"/>
          <w:b/>
          <w:bCs/>
          <w:sz w:val="32"/>
          <w:szCs w:val="32"/>
        </w:rPr>
        <w:t>ATLAB</w:t>
      </w:r>
      <w:r w:rsidRPr="00D97DC0">
        <w:rPr>
          <w:rFonts w:asciiTheme="minorHAnsi" w:hAnsiTheme="minorHAnsi" w:cstheme="minorHAnsi"/>
          <w:b/>
          <w:bCs/>
          <w:sz w:val="32"/>
          <w:szCs w:val="32"/>
        </w:rPr>
        <w:t xml:space="preserve"> ONRAMP</w:t>
      </w:r>
      <w:bookmarkEnd w:id="5"/>
      <w:r w:rsidRPr="00D97DC0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</w:p>
    <w:p w14:paraId="530D75CC" w14:textId="47F7B87E" w:rsidR="006E4737" w:rsidRDefault="006E4737" w:rsidP="006E4737"/>
    <w:p w14:paraId="0B7F8986" w14:textId="36CB8D75" w:rsidR="0068305E" w:rsidRDefault="0068305E" w:rsidP="006E4737"/>
    <w:p w14:paraId="39FE88B0" w14:textId="55D101D4" w:rsidR="0068305E" w:rsidRDefault="0068305E" w:rsidP="006E4737"/>
    <w:p w14:paraId="4E400EA9" w14:textId="6F83E1C5" w:rsidR="0068305E" w:rsidRDefault="0068305E" w:rsidP="006E4737"/>
    <w:p w14:paraId="3179331C" w14:textId="7953CAD9" w:rsidR="0068305E" w:rsidRDefault="0068305E" w:rsidP="006E4737"/>
    <w:p w14:paraId="1E99E0D1" w14:textId="725AC5F2" w:rsidR="0068305E" w:rsidRDefault="0068305E" w:rsidP="006E4737"/>
    <w:p w14:paraId="1F68B86C" w14:textId="7A46D786" w:rsidR="0068305E" w:rsidRDefault="0068305E" w:rsidP="006E4737"/>
    <w:p w14:paraId="0AC727DF" w14:textId="2E35E87B" w:rsidR="0068305E" w:rsidRDefault="0068305E" w:rsidP="006E4737"/>
    <w:p w14:paraId="65248EF2" w14:textId="01FC29F7" w:rsidR="0068305E" w:rsidRDefault="0068305E" w:rsidP="006E4737"/>
    <w:p w14:paraId="41E28B59" w14:textId="77777777" w:rsidR="0068305E" w:rsidRPr="006E4737" w:rsidRDefault="0068305E" w:rsidP="006E4737"/>
    <w:p w14:paraId="3CF94593" w14:textId="5FC40ACA" w:rsidR="009D62B8" w:rsidRDefault="00D97DC0" w:rsidP="009D62B8">
      <w:pPr>
        <w:pStyle w:val="Heading2"/>
        <w:rPr>
          <w:rFonts w:asciiTheme="minorHAnsi" w:hAnsiTheme="minorHAnsi" w:cstheme="minorHAnsi"/>
          <w:b/>
          <w:bCs/>
          <w:sz w:val="32"/>
          <w:szCs w:val="32"/>
        </w:rPr>
      </w:pPr>
      <w:bookmarkStart w:id="6" w:name="_Toc44060970"/>
      <w:r w:rsidRPr="00D97DC0">
        <w:rPr>
          <w:rFonts w:asciiTheme="minorHAnsi" w:hAnsiTheme="minorHAnsi" w:cstheme="minorHAnsi"/>
          <w:b/>
          <w:bCs/>
          <w:sz w:val="32"/>
          <w:szCs w:val="32"/>
        </w:rPr>
        <w:t xml:space="preserve">ACTIVITY </w:t>
      </w:r>
      <w:r w:rsidR="0068305E">
        <w:rPr>
          <w:rFonts w:asciiTheme="minorHAnsi" w:hAnsiTheme="minorHAnsi" w:cstheme="minorHAnsi"/>
          <w:b/>
          <w:bCs/>
          <w:sz w:val="32"/>
          <w:szCs w:val="32"/>
        </w:rPr>
        <w:t>4</w:t>
      </w:r>
      <w:r w:rsidRPr="00D97DC0">
        <w:rPr>
          <w:rFonts w:asciiTheme="minorHAnsi" w:hAnsiTheme="minorHAnsi" w:cstheme="minorHAnsi"/>
          <w:b/>
          <w:bCs/>
          <w:sz w:val="32"/>
          <w:szCs w:val="32"/>
        </w:rPr>
        <w:t xml:space="preserve"> – COMPLETE SIMULINK ONRAMP</w:t>
      </w:r>
      <w:bookmarkEnd w:id="6"/>
      <w:r w:rsidRPr="00D97DC0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</w:p>
    <w:p w14:paraId="66C8F361" w14:textId="462DBD8F" w:rsidR="00D9556A" w:rsidRDefault="00D9556A" w:rsidP="00D9556A"/>
    <w:p w14:paraId="63CDF150" w14:textId="3B34EEB6" w:rsidR="00D9556A" w:rsidRDefault="00D9556A" w:rsidP="00D9556A"/>
    <w:p w14:paraId="59EEA2B5" w14:textId="3F992984" w:rsidR="00D9556A" w:rsidRDefault="00D9556A" w:rsidP="00D9556A"/>
    <w:p w14:paraId="6EAD7EAF" w14:textId="6F1413CA" w:rsidR="0068305E" w:rsidRDefault="0068305E" w:rsidP="00D9556A"/>
    <w:p w14:paraId="70481F8C" w14:textId="19EF1EBF" w:rsidR="0068305E" w:rsidRDefault="0068305E" w:rsidP="00D9556A"/>
    <w:p w14:paraId="057B339F" w14:textId="62781102" w:rsidR="0068305E" w:rsidRDefault="0068305E" w:rsidP="00D9556A"/>
    <w:p w14:paraId="3331670C" w14:textId="094B11BA" w:rsidR="0068305E" w:rsidRDefault="0068305E" w:rsidP="00D9556A"/>
    <w:p w14:paraId="1FF3C24C" w14:textId="65719A26" w:rsidR="0068305E" w:rsidRDefault="0068305E" w:rsidP="00D9556A"/>
    <w:p w14:paraId="52339B04" w14:textId="77777777" w:rsidR="0068305E" w:rsidRDefault="0068305E" w:rsidP="0068305E">
      <w:pPr>
        <w:ind w:left="2160" w:hanging="1800"/>
      </w:pPr>
    </w:p>
    <w:p w14:paraId="0876ED36" w14:textId="2102A0FC" w:rsidR="006E4737" w:rsidRDefault="006E4737" w:rsidP="006E4737">
      <w:pPr>
        <w:pStyle w:val="Heading2"/>
        <w:rPr>
          <w:rFonts w:asciiTheme="minorHAnsi" w:hAnsiTheme="minorHAnsi" w:cstheme="minorHAnsi"/>
          <w:b/>
          <w:bCs/>
          <w:sz w:val="32"/>
          <w:szCs w:val="32"/>
        </w:rPr>
      </w:pPr>
      <w:r w:rsidRPr="00D97DC0">
        <w:rPr>
          <w:rFonts w:asciiTheme="minorHAnsi" w:hAnsiTheme="minorHAnsi" w:cstheme="minorHAnsi"/>
          <w:b/>
          <w:bCs/>
          <w:sz w:val="32"/>
          <w:szCs w:val="32"/>
        </w:rPr>
        <w:t xml:space="preserve">ACTIVITY 5 – 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D97DC0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bCs/>
          <w:sz w:val="32"/>
          <w:szCs w:val="32"/>
        </w:rPr>
        <w:t>STATEFLOW</w:t>
      </w:r>
      <w:r w:rsidRPr="00D97DC0">
        <w:rPr>
          <w:rFonts w:asciiTheme="minorHAnsi" w:hAnsiTheme="minorHAnsi" w:cstheme="minorHAnsi"/>
          <w:b/>
          <w:bCs/>
          <w:sz w:val="32"/>
          <w:szCs w:val="32"/>
        </w:rPr>
        <w:t xml:space="preserve"> ONRAMP </w:t>
      </w:r>
    </w:p>
    <w:p w14:paraId="0FB20908" w14:textId="3AA409BC" w:rsidR="0068305E" w:rsidRPr="0068305E" w:rsidRDefault="0068305E" w:rsidP="0068305E">
      <w:bookmarkStart w:id="7" w:name="_GoBack"/>
      <w:bookmarkEnd w:id="7"/>
    </w:p>
    <w:p w14:paraId="42A6EF01" w14:textId="77777777" w:rsidR="006E4737" w:rsidRPr="006E4737" w:rsidRDefault="006E4737" w:rsidP="006E4737"/>
    <w:p w14:paraId="13FD0D33" w14:textId="6DF00C5B" w:rsidR="00D9556A" w:rsidRDefault="00D9556A" w:rsidP="00D9556A"/>
    <w:p w14:paraId="2D16ED0E" w14:textId="6390FE70" w:rsidR="00D9556A" w:rsidRDefault="00D9556A" w:rsidP="00D9556A"/>
    <w:p w14:paraId="48DC9AF9" w14:textId="012000CE" w:rsidR="00D25955" w:rsidRDefault="00D25955" w:rsidP="00180176">
      <w:pPr>
        <w:jc w:val="both"/>
        <w:rPr>
          <w:rFonts w:ascii="Arial" w:hAnsi="Arial" w:cs="Arial"/>
          <w:sz w:val="20"/>
          <w:szCs w:val="20"/>
          <w:lang w:bidi="ar-SA"/>
        </w:rPr>
      </w:pPr>
    </w:p>
    <w:sectPr w:rsidR="00D25955" w:rsidSect="00015EE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E18F75" w14:textId="77777777" w:rsidR="006D4978" w:rsidRDefault="006D4978" w:rsidP="006A582B">
      <w:r>
        <w:separator/>
      </w:r>
    </w:p>
  </w:endnote>
  <w:endnote w:type="continuationSeparator" w:id="0">
    <w:p w14:paraId="6917BF4B" w14:textId="77777777" w:rsidR="006D4978" w:rsidRDefault="006D4978" w:rsidP="006A582B">
      <w:r>
        <w:continuationSeparator/>
      </w:r>
    </w:p>
  </w:endnote>
  <w:endnote w:type="continuationNotice" w:id="1">
    <w:p w14:paraId="1501B739" w14:textId="77777777" w:rsidR="006D4978" w:rsidRDefault="006D49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BA21F" w14:textId="77777777" w:rsidR="0068305E" w:rsidRDefault="006830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4430D573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5322B2">
                    <w:rPr>
                      <w:b/>
                      <w:bCs/>
                      <w:noProof/>
                      <w:sz w:val="20"/>
                      <w:szCs w:val="20"/>
                    </w:rPr>
                    <w:t>5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5322B2">
                    <w:rPr>
                      <w:b/>
                      <w:bCs/>
                      <w:noProof/>
                      <w:sz w:val="20"/>
                      <w:szCs w:val="20"/>
                    </w:rPr>
                    <w:t>5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D88681" w14:textId="77777777" w:rsidR="0068305E" w:rsidRDefault="006830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D433EE" w14:textId="77777777" w:rsidR="006D4978" w:rsidRDefault="006D4978" w:rsidP="006A582B">
      <w:r>
        <w:separator/>
      </w:r>
    </w:p>
  </w:footnote>
  <w:footnote w:type="continuationSeparator" w:id="0">
    <w:p w14:paraId="00E122AB" w14:textId="77777777" w:rsidR="006D4978" w:rsidRDefault="006D4978" w:rsidP="006A582B">
      <w:r>
        <w:continuationSeparator/>
      </w:r>
    </w:p>
  </w:footnote>
  <w:footnote w:type="continuationNotice" w:id="1">
    <w:p w14:paraId="6B3A2F88" w14:textId="77777777" w:rsidR="006D4978" w:rsidRDefault="006D49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C00B98" w14:textId="77777777" w:rsidR="0068305E" w:rsidRDefault="006830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A6B69" w14:textId="77777777" w:rsidR="0068305E" w:rsidRDefault="006830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89426D"/>
    <w:multiLevelType w:val="hybridMultilevel"/>
    <w:tmpl w:val="25580F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7047F6"/>
    <w:multiLevelType w:val="hybridMultilevel"/>
    <w:tmpl w:val="D570AC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4508B7"/>
    <w:multiLevelType w:val="hybridMultilevel"/>
    <w:tmpl w:val="240644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5E634B"/>
    <w:multiLevelType w:val="hybridMultilevel"/>
    <w:tmpl w:val="155CCB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51325"/>
    <w:multiLevelType w:val="hybridMultilevel"/>
    <w:tmpl w:val="5F12A5D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9426559"/>
    <w:multiLevelType w:val="hybridMultilevel"/>
    <w:tmpl w:val="7B7817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0"/>
  </w:num>
  <w:num w:numId="4">
    <w:abstractNumId w:val="12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 w:numId="9">
    <w:abstractNumId w:val="0"/>
  </w:num>
  <w:num w:numId="10">
    <w:abstractNumId w:val="11"/>
  </w:num>
  <w:num w:numId="11">
    <w:abstractNumId w:val="5"/>
  </w:num>
  <w:num w:numId="12">
    <w:abstractNumId w:val="14"/>
  </w:num>
  <w:num w:numId="13">
    <w:abstractNumId w:val="6"/>
  </w:num>
  <w:num w:numId="14">
    <w:abstractNumId w:val="13"/>
  </w:num>
  <w:num w:numId="15">
    <w:abstractNumId w:val="3"/>
  </w:num>
  <w:num w:numId="16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2MDG1sDAysTAwMjZT0lEKTi0uzszPAykwrAUA9fEWtywAAAA="/>
  </w:docVars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1F74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75BA"/>
    <w:rsid w:val="00170174"/>
    <w:rsid w:val="001705B6"/>
    <w:rsid w:val="00174EF8"/>
    <w:rsid w:val="0018008B"/>
    <w:rsid w:val="00180176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20B"/>
    <w:rsid w:val="002D149C"/>
    <w:rsid w:val="002D1F12"/>
    <w:rsid w:val="002D2616"/>
    <w:rsid w:val="002D41DD"/>
    <w:rsid w:val="002D51EE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0EC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4812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22B2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305E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978"/>
    <w:rsid w:val="006D4C6C"/>
    <w:rsid w:val="006D5B0F"/>
    <w:rsid w:val="006E044D"/>
    <w:rsid w:val="006E1234"/>
    <w:rsid w:val="006E2ABE"/>
    <w:rsid w:val="006E2CBC"/>
    <w:rsid w:val="006E4737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0D81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0C1D"/>
    <w:rsid w:val="00782CB9"/>
    <w:rsid w:val="00790EC1"/>
    <w:rsid w:val="007929BC"/>
    <w:rsid w:val="0079478B"/>
    <w:rsid w:val="00797330"/>
    <w:rsid w:val="00797B3F"/>
    <w:rsid w:val="007A0494"/>
    <w:rsid w:val="007A25AF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A740D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1CB4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4D83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420F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56A"/>
    <w:rsid w:val="00D957A5"/>
    <w:rsid w:val="00D978B5"/>
    <w:rsid w:val="00D97DC0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C45F5"/>
    <w:rsid w:val="00ED0BB1"/>
    <w:rsid w:val="00ED3995"/>
    <w:rsid w:val="00ED6474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2236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  <w:rsid w:val="7B9A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BC6BF45-1FD1-457F-AD59-26ECE3731CC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E057D92-EB42-42A1-84E6-9E8253F90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24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Sourav Dey</cp:lastModifiedBy>
  <cp:revision>6</cp:revision>
  <cp:lastPrinted>2014-03-29T07:34:00Z</cp:lastPrinted>
  <dcterms:created xsi:type="dcterms:W3CDTF">2021-03-16T07:01:00Z</dcterms:created>
  <dcterms:modified xsi:type="dcterms:W3CDTF">2021-03-16T07:49:00Z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